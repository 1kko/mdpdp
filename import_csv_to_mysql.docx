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t>phpmysql에 med_file import 방법</w:t>
      </w:r>
    </w:p>
    <w:p/>
    <w:p>
      <w:r>
        <w:fldChar w:fldCharType="begin"/>
      </w:r>
      <w:r>
        <w:instrText xml:space="preserve"> HYPERLINK "http://localhost/phpmyadmin" </w:instrText>
      </w:r>
      <w:r>
        <w:fldChar w:fldCharType="separate"/>
      </w:r>
      <w:r>
        <w:rPr>
          <w:rStyle w:val="14"/>
        </w:rPr>
        <w:t>http://localhost/phpmyadmin</w:t>
      </w:r>
      <w:r>
        <w:fldChar w:fldCharType="end"/>
      </w:r>
      <w:r>
        <w:t xml:space="preserve"> 접속</w:t>
      </w:r>
    </w:p>
    <w:p>
      <w:r>
        <w:t>id: root</w:t>
      </w:r>
    </w:p>
    <w:p>
      <w:r>
        <w:t>pw: qwe123!@#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t>“</w:t>
      </w:r>
      <w:r>
        <w:t>MEDDB</w:t>
      </w:r>
      <w:r>
        <w:rPr>
          <w:rFonts w:hint="default"/>
        </w:rPr>
        <w:t>”</w:t>
      </w:r>
      <w:r>
        <w:t xml:space="preserve">데이터베이스의 </w:t>
      </w:r>
      <w:r>
        <w:rPr>
          <w:rFonts w:hint="default"/>
        </w:rPr>
        <w:t>“</w:t>
      </w:r>
      <w:r>
        <w:t>med_file</w:t>
      </w:r>
      <w:r>
        <w:rPr>
          <w:rFonts w:hint="default"/>
        </w:rPr>
        <w:t>”테이블</w:t>
      </w:r>
      <w:r>
        <w:t xml:space="preserve"> 선택후 </w:t>
      </w:r>
      <w:r>
        <w:rPr>
          <w:rFonts w:hint="default"/>
        </w:rPr>
        <w:t>“</w:t>
      </w:r>
      <w:r>
        <w:t>가져오기</w:t>
      </w:r>
      <w:r>
        <w:rPr>
          <w:rFonts w:hint="default"/>
        </w:rPr>
        <w:t>”</w:t>
      </w:r>
      <w:r>
        <w:t xml:space="preserve"> 클릭</w:t>
      </w:r>
    </w:p>
    <w:p/>
    <w:p>
      <w:pPr>
        <w:rPr>
          <w:rFonts w:hint="default"/>
        </w:rPr>
      </w:pPr>
      <w:r>
        <w:t xml:space="preserve">업로드 파일: 파일선택에 </w:t>
      </w:r>
      <w:r>
        <w:rPr>
          <w:rFonts w:hint="eastAsia"/>
        </w:rPr>
        <w:t>amp-pe-protype-md5-av.csv</w:t>
      </w:r>
      <w:r>
        <w:rPr>
          <w:rFonts w:hint="default"/>
        </w:rPr>
        <w:t xml:space="preserve"> 선택</w:t>
      </w:r>
    </w:p>
    <w:p>
      <w:pPr>
        <w:rPr>
          <w:rFonts w:hint="default"/>
        </w:rPr>
      </w:pPr>
    </w:p>
    <w:p>
      <w:r>
        <w:t>일부분만 가져오기에서</w:t>
      </w:r>
    </w:p>
    <w:p>
      <w:r>
        <w:t>스킵할 열의 수에 1 입력.</w:t>
      </w:r>
    </w:p>
    <w:p>
      <w:r>
        <w:t>* csv 파일의 1번째 열의 헤더 부분 스킵</w:t>
      </w:r>
    </w:p>
    <w:p/>
    <w:p>
      <w:r>
        <w:t>상세포멧 옵션:</w:t>
      </w:r>
    </w:p>
    <w:p>
      <w:r>
        <w:t>열(컬럼) 이름에 다음과 같이 입력.</w:t>
      </w:r>
    </w:p>
    <w:p>
      <w:r>
        <w:rPr>
          <w:rFonts w:hint="eastAsia"/>
        </w:rPr>
        <w:t>MD5_Key,File_Name,Result_Number,Virus_Name,AV_Scan,MDP_Rule,Sign_Credit,REPORT_PC_Count,Saved_Size,File_Tag,CTIME</w:t>
      </w:r>
    </w:p>
    <w:p/>
    <w:p>
      <w:r>
        <w:rPr>
          <w:rFonts w:ascii="WenQuanYi Micro Hei" w:hAnsi="WenQuanYi Micro Hei"/>
          <w:kern w:val="2"/>
          <w:sz w:val="24"/>
          <w:lang w:eastAsia="zh-CN"/>
        </w:rPr>
        <w:pict>
          <v:shape id="Picture 1" o:spid="_x0000_s1026" type="#_x0000_t75" style="height:312.8pt;width:432.5pt;rotation:0f;" o:ole="f" fillcolor="#FFFFFF" filled="f" o:preferrelative="t" stroked="f" coordorigin="0,0" coordsize="21600,21600">
            <v:fill on="f" color2="#FFFFFF" focus="0%"/>
            <v:imagedata gain="65536f" blacklevel="0f" gamma="0" o:title="mysql_import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t>실행버튼 클릭</w:t>
      </w:r>
      <w:bookmarkStart w:id="0" w:name="_GoBack"/>
      <w:bookmarkEnd w:id="0"/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iberation Mono">
    <w:panose1 w:val="02070409020205020404"/>
    <w:charset w:val="00"/>
    <w:family w:val="modern"/>
    <w:pitch w:val="default"/>
    <w:sig w:usb0="A00002AF" w:usb1="400078FB" w:usb2="00000000" w:usb3="00000000" w:csb0="6000009F" w:csb1="DFD70000"/>
  </w:font>
  <w:font w:name="sans-serif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4FBB0F5F"/>
    <w:rsid w:val="4FBB0F5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WenQuanYi Micro Hei" w:hAnsi="WenQuanYi Micro Hei" w:eastAsia="SimSun" w:cs="WenQuanYi Micro He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WenQuanYi Micro Hei" w:hAnsi="WenQuanYi Micro Hei"/>
      <w:kern w:val="2"/>
      <w:sz w:val="24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WenQuanYi Micro Hei" w:hAnsi="WenQuanYi Micro Hei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WenQuanYi Micro Hei" w:hAnsi="WenQuanYi Micro Hei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WenQuanYi Micro Hei" w:hAnsi="WenQuanYi Micro Hei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WenQuanYi Micro Hei" w:hAnsi="WenQuanYi Micro Hei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WenQuanYi Micro Hei" w:hAnsi="WenQuanYi Micro Hei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WenQuanYi Micro Hei" w:hAnsi="WenQuanYi Micro Hei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WenQuanYi Micro Hei" w:hAnsi="WenQuanYi Micro Hei"/>
      <w:sz w:val="22"/>
    </w:rPr>
  </w:style>
  <w:style w:type="character" w:default="1" w:styleId="13">
    <w:name w:val="Default Paragraph Font"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2015-06-17T15:03:00Z</dcterms:created>
  <dc:creator>ikko</dc:creator>
  <cp:lastModifiedBy>ikko</cp:lastModifiedBy>
  <dcterms:modified xsi:type="dcterms:W3CDTF">2015-06-17T15:08:35Z</dcterms:modified>
  <dc:title>phpmysql에 med_file import 방법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18-9.1.0.4953</vt:lpwstr>
  </property>
</Properties>
</file>